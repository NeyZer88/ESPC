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6870660"/>
        <w:docPartObj>
          <w:docPartGallery w:val="Cover Pages"/>
          <w:docPartUnique/>
        </w:docPartObj>
      </w:sdtPr>
      <w:sdtEndPr>
        <w:rPr>
          <w:color w:val="323E4F" w:themeColor="text2" w:themeShade="BF"/>
        </w:rPr>
      </w:sdtEndPr>
      <w:sdtContent>
        <w:p w:rsidR="00F87347" w:rsidRPr="00552D51" w:rsidRDefault="00F87347" w:rsidP="00BC3470">
          <w:pPr>
            <w:jc w:val="both"/>
            <w:rPr>
              <w:color w:val="323E4F" w:themeColor="text2" w:themeShade="BF"/>
            </w:rPr>
          </w:pPr>
          <w:r w:rsidRPr="00552D51">
            <w:rPr>
              <w:noProof/>
              <w:color w:val="323E4F" w:themeColor="text2" w:themeShade="BF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ECB6A2" wp14:editId="64272FEE">
                    <wp:simplePos x="0" y="0"/>
                    <wp:positionH relativeFrom="page">
                      <wp:posOffset>7620</wp:posOffset>
                    </wp:positionH>
                    <wp:positionV relativeFrom="page">
                      <wp:align>top</wp:align>
                    </wp:positionV>
                    <wp:extent cx="5363210" cy="1087374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8737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/>
                                    <w:color w:val="FFFFFF" w:themeColor="background1"/>
                                    <w:sz w:val="68"/>
                                    <w:szCs w:val="68"/>
                                  </w:rPr>
                                  <w:alias w:val="Titre"/>
                                  <w:id w:val="-1868307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7B1E" w:rsidRPr="000D63B9" w:rsidRDefault="005F0979" w:rsidP="00F87347">
                                    <w:pPr>
                                      <w:pStyle w:val="Titre"/>
                                      <w:jc w:val="center"/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/>
                                        <w:color w:val="FFFFFF" w:themeColor="background1"/>
                                        <w:sz w:val="68"/>
                                        <w:szCs w:val="68"/>
                                      </w:rPr>
                                      <w:t>Programmation système</w:t>
                                    </w:r>
                                  </w:p>
                                </w:sdtContent>
                              </w:sdt>
                              <w:p w:rsidR="00057B1E" w:rsidRDefault="00057B1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57B1E" w:rsidRDefault="00057B1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ECB6A2" id="Rectangle 16" o:spid="_x0000_s1026" style="position:absolute;left:0;text-align:left;margin-left:.6pt;margin-top:0;width:422.3pt;height:856.2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" fillcolor="red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/>
                              <w:color w:val="FFFFFF" w:themeColor="background1"/>
                              <w:sz w:val="68"/>
                              <w:szCs w:val="68"/>
                            </w:rPr>
                            <w:alias w:val="Titre"/>
                            <w:id w:val="-1868307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57B1E" w:rsidRPr="000D63B9" w:rsidRDefault="005F0979" w:rsidP="00F87347">
                              <w:pPr>
                                <w:pStyle w:val="Titre"/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68"/>
                                  <w:szCs w:val="68"/>
                                </w:rPr>
                                <w:t>Programmation système</w:t>
                              </w:r>
                            </w:p>
                          </w:sdtContent>
                        </w:sdt>
                        <w:p w:rsidR="00057B1E" w:rsidRDefault="00057B1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57B1E" w:rsidRDefault="00057B1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52D51">
            <w:rPr>
              <w:noProof/>
              <w:color w:val="323E4F" w:themeColor="text2" w:themeShade="BF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669773" wp14:editId="50CCF66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194560" cy="11071860"/>
                    <wp:effectExtent l="0" t="0" r="15240" b="152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194560" cy="1107186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7B1E" w:rsidRDefault="00057B1E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Knorr Nicolas</w:t>
                                    </w:r>
                                  </w:p>
                                </w:sdtContent>
                              </w:sdt>
                              <w:p w:rsidR="00057B1E" w:rsidRDefault="00057B1E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669773" id="Rectangle 472" o:spid="_x0000_s1027" style="position:absolute;left:0;text-align:left;margin-left:121.6pt;margin-top:0;width:172.8pt;height:87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" fillcolor="#7b7b7b [2406]" strokecolor="white [3212]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57B1E" w:rsidRDefault="00057B1E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Knorr Nicolas</w:t>
                              </w:r>
                            </w:p>
                          </w:sdtContent>
                        </w:sdt>
                        <w:p w:rsidR="00057B1E" w:rsidRDefault="00057B1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7347" w:rsidRPr="00552D51" w:rsidRDefault="00F87347" w:rsidP="00BC3470">
          <w:pPr>
            <w:jc w:val="both"/>
            <w:rPr>
              <w:color w:val="323E4F" w:themeColor="text2" w:themeShade="BF"/>
            </w:rPr>
          </w:pPr>
        </w:p>
        <w:p w:rsidR="005F0979" w:rsidRDefault="00F87347" w:rsidP="00410EB4">
          <w:pPr>
            <w:jc w:val="both"/>
            <w:rPr>
              <w:color w:val="323E4F" w:themeColor="text2" w:themeShade="BF"/>
            </w:rPr>
          </w:pPr>
          <w:r w:rsidRPr="00552D51">
            <w:rPr>
              <w:color w:val="323E4F" w:themeColor="text2" w:themeShade="BF"/>
            </w:rPr>
            <w:br w:type="page"/>
          </w:r>
        </w:p>
      </w:sdtContent>
    </w:sdt>
    <w:p w:rsidR="005F0979" w:rsidRDefault="005F0979" w:rsidP="00410EB4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lastRenderedPageBreak/>
        <w:t>Afin de pouvoir utiliser le programme, le système d’exploitation pour l’exécution du programme doit être linux.  Tous les moyens sont bons afin d’obtenir le système d’exploitation :</w:t>
      </w:r>
    </w:p>
    <w:p w:rsidR="005F0979" w:rsidRDefault="005F0979" w:rsidP="005F0979">
      <w:pPr>
        <w:pStyle w:val="Paragraphedeliste"/>
        <w:numPr>
          <w:ilvl w:val="0"/>
          <w:numId w:val="12"/>
        </w:numPr>
        <w:jc w:val="both"/>
        <w:rPr>
          <w:color w:val="323E4F" w:themeColor="text2" w:themeShade="BF"/>
        </w:rPr>
      </w:pPr>
      <w:r w:rsidRPr="005F0979">
        <w:rPr>
          <w:color w:val="323E4F" w:themeColor="text2" w:themeShade="BF"/>
        </w:rPr>
        <w:t xml:space="preserve">Les machines virtuelles émulant le système d’exploitation </w:t>
      </w:r>
    </w:p>
    <w:p w:rsidR="005F0979" w:rsidRDefault="005F0979" w:rsidP="005F0979">
      <w:pPr>
        <w:pStyle w:val="Paragraphedeliste"/>
        <w:numPr>
          <w:ilvl w:val="0"/>
          <w:numId w:val="12"/>
        </w:num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 xml:space="preserve">Le double OS qui permet lui aussi de lancer le programme </w:t>
      </w:r>
    </w:p>
    <w:p w:rsidR="005F0979" w:rsidRDefault="005F0979" w:rsidP="005F0979">
      <w:pPr>
        <w:jc w:val="both"/>
        <w:rPr>
          <w:color w:val="323E4F" w:themeColor="text2" w:themeShade="BF"/>
        </w:rPr>
      </w:pPr>
    </w:p>
    <w:p w:rsidR="005F0979" w:rsidRDefault="005F0979" w:rsidP="005F0979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>Afin de lancer le programme nous devons passer par le terminal de linux.</w:t>
      </w:r>
    </w:p>
    <w:p w:rsidR="005F0979" w:rsidRDefault="005F0979" w:rsidP="005F0979">
      <w:pPr>
        <w:jc w:val="both"/>
        <w:rPr>
          <w:color w:val="323E4F" w:themeColor="text2" w:themeShade="BF"/>
        </w:rPr>
      </w:pPr>
    </w:p>
    <w:p w:rsidR="005F0979" w:rsidRDefault="005F0979" w:rsidP="005F0979">
      <w:pPr>
        <w:jc w:val="both"/>
        <w:rPr>
          <w:color w:val="323E4F" w:themeColor="text2" w:themeShade="BF"/>
        </w:rPr>
      </w:pPr>
      <w:r>
        <w:rPr>
          <w:noProof/>
          <w:lang w:eastAsia="fr-FR"/>
        </w:rPr>
        <w:drawing>
          <wp:inline distT="0" distB="0" distL="0" distR="0" wp14:anchorId="489AC09E" wp14:editId="159F8CEB">
            <wp:extent cx="3803073" cy="2474177"/>
            <wp:effectExtent l="0" t="0" r="698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871" cy="24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28" w:rsidRDefault="00563128" w:rsidP="005F0979">
      <w:pPr>
        <w:jc w:val="both"/>
        <w:rPr>
          <w:color w:val="323E4F" w:themeColor="text2" w:themeShade="BF"/>
        </w:rPr>
      </w:pPr>
    </w:p>
    <w:p w:rsidR="00563128" w:rsidRDefault="00563128" w:rsidP="005F0979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>Une fois dans le terminal nous devons nous placer dans l’emplacement contenant le programme puis nous devons l’exécuter</w:t>
      </w:r>
      <w:r w:rsidR="00627F85">
        <w:rPr>
          <w:color w:val="323E4F" w:themeColor="text2" w:themeShade="BF"/>
        </w:rPr>
        <w:t xml:space="preserve">. A l’aide de cd qui se fait nous déplacer dans </w:t>
      </w:r>
      <w:r w:rsidR="006C20B2">
        <w:rPr>
          <w:color w:val="323E4F" w:themeColor="text2" w:themeShade="BF"/>
        </w:rPr>
        <w:t>les dossiers</w:t>
      </w:r>
      <w:r w:rsidR="00627F85">
        <w:rPr>
          <w:color w:val="323E4F" w:themeColor="text2" w:themeShade="BF"/>
        </w:rPr>
        <w:t xml:space="preserve"> </w:t>
      </w:r>
    </w:p>
    <w:p w:rsidR="00563128" w:rsidRDefault="00563128" w:rsidP="005F0979">
      <w:pPr>
        <w:jc w:val="both"/>
        <w:rPr>
          <w:color w:val="323E4F" w:themeColor="text2" w:themeShade="BF"/>
        </w:rPr>
      </w:pPr>
    </w:p>
    <w:p w:rsidR="00563128" w:rsidRDefault="00563128" w:rsidP="005F0979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>Pour l’</w:t>
      </w:r>
      <w:r w:rsidR="00026809">
        <w:rPr>
          <w:color w:val="323E4F" w:themeColor="text2" w:themeShade="BF"/>
        </w:rPr>
        <w:t>exécuter</w:t>
      </w:r>
      <w:r>
        <w:rPr>
          <w:color w:val="323E4F" w:themeColor="text2" w:themeShade="BF"/>
        </w:rPr>
        <w:t xml:space="preserve"> la commande </w:t>
      </w:r>
      <w:r w:rsidR="00026809">
        <w:rPr>
          <w:color w:val="323E4F" w:themeColor="text2" w:themeShade="BF"/>
        </w:rPr>
        <w:t xml:space="preserve">est la suivante </w:t>
      </w:r>
    </w:p>
    <w:p w:rsidR="00026809" w:rsidRDefault="006C20B2" w:rsidP="005F0979">
      <w:pPr>
        <w:jc w:val="both"/>
        <w:rPr>
          <w:color w:val="323E4F" w:themeColor="text2" w:themeShade="BF"/>
        </w:rPr>
      </w:pPr>
      <w:r>
        <w:rPr>
          <w:noProof/>
          <w:lang w:eastAsia="fr-FR"/>
        </w:rPr>
        <w:drawing>
          <wp:inline distT="0" distB="0" distL="0" distR="0" wp14:anchorId="48988EEE" wp14:editId="2B0D24AC">
            <wp:extent cx="5070764" cy="302725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18" cy="30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809" w:rsidRDefault="00026809" w:rsidP="005F0979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>Une fois lancé l’utilisateur n’a pas de droit sur l’exécution du programme.</w:t>
      </w:r>
    </w:p>
    <w:p w:rsidR="00026809" w:rsidRDefault="00026809" w:rsidP="005F0979">
      <w:pPr>
        <w:jc w:val="both"/>
        <w:rPr>
          <w:color w:val="323E4F" w:themeColor="text2" w:themeShade="BF"/>
        </w:rPr>
      </w:pPr>
      <w:r>
        <w:rPr>
          <w:color w:val="323E4F" w:themeColor="text2" w:themeShade="BF"/>
        </w:rPr>
        <w:t>La seule méthode afin de pouvoir contrôler quoi que ce soit c’est d’aller dans la section stat du programme, elle est active en écrivant ceci :</w:t>
      </w:r>
    </w:p>
    <w:p w:rsidR="00026809" w:rsidRDefault="00026809" w:rsidP="005F0979">
      <w:pPr>
        <w:jc w:val="both"/>
        <w:rPr>
          <w:color w:val="323E4F" w:themeColor="text2" w:themeShade="BF"/>
        </w:rPr>
      </w:pPr>
    </w:p>
    <w:p w:rsidR="006C20B2" w:rsidRPr="005F0979" w:rsidRDefault="006C20B2" w:rsidP="005F0979">
      <w:pPr>
        <w:jc w:val="both"/>
        <w:rPr>
          <w:color w:val="323E4F" w:themeColor="text2" w:themeShade="BF"/>
        </w:rPr>
      </w:pPr>
      <w:r>
        <w:rPr>
          <w:noProof/>
          <w:lang w:eastAsia="fr-FR"/>
        </w:rPr>
        <w:drawing>
          <wp:inline distT="0" distB="0" distL="0" distR="0" wp14:anchorId="2F86A946" wp14:editId="78601AA9">
            <wp:extent cx="5760720" cy="34658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0B2" w:rsidRPr="005F0979" w:rsidSect="00F873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86" w:rsidRDefault="00302986" w:rsidP="00680665">
      <w:pPr>
        <w:spacing w:after="0" w:line="240" w:lineRule="auto"/>
      </w:pPr>
      <w:r>
        <w:separator/>
      </w:r>
    </w:p>
  </w:endnote>
  <w:endnote w:type="continuationSeparator" w:id="0">
    <w:p w:rsidR="00302986" w:rsidRDefault="00302986" w:rsidP="0068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86" w:rsidRDefault="00302986" w:rsidP="00680665">
      <w:pPr>
        <w:spacing w:after="0" w:line="240" w:lineRule="auto"/>
      </w:pPr>
      <w:r>
        <w:separator/>
      </w:r>
    </w:p>
  </w:footnote>
  <w:footnote w:type="continuationSeparator" w:id="0">
    <w:p w:rsidR="00302986" w:rsidRDefault="00302986" w:rsidP="0068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B3F"/>
    <w:multiLevelType w:val="hybridMultilevel"/>
    <w:tmpl w:val="D4D8F254"/>
    <w:lvl w:ilvl="0" w:tplc="6E4CD188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72" w:hanging="360"/>
      </w:pPr>
    </w:lvl>
    <w:lvl w:ilvl="2" w:tplc="040C001B" w:tentative="1">
      <w:start w:val="1"/>
      <w:numFmt w:val="lowerRoman"/>
      <w:lvlText w:val="%3."/>
      <w:lvlJc w:val="right"/>
      <w:pPr>
        <w:ind w:left="2292" w:hanging="180"/>
      </w:pPr>
    </w:lvl>
    <w:lvl w:ilvl="3" w:tplc="040C000F" w:tentative="1">
      <w:start w:val="1"/>
      <w:numFmt w:val="decimal"/>
      <w:lvlText w:val="%4."/>
      <w:lvlJc w:val="left"/>
      <w:pPr>
        <w:ind w:left="3012" w:hanging="360"/>
      </w:pPr>
    </w:lvl>
    <w:lvl w:ilvl="4" w:tplc="040C0019" w:tentative="1">
      <w:start w:val="1"/>
      <w:numFmt w:val="lowerLetter"/>
      <w:lvlText w:val="%5."/>
      <w:lvlJc w:val="left"/>
      <w:pPr>
        <w:ind w:left="3732" w:hanging="360"/>
      </w:pPr>
    </w:lvl>
    <w:lvl w:ilvl="5" w:tplc="040C001B" w:tentative="1">
      <w:start w:val="1"/>
      <w:numFmt w:val="lowerRoman"/>
      <w:lvlText w:val="%6."/>
      <w:lvlJc w:val="right"/>
      <w:pPr>
        <w:ind w:left="4452" w:hanging="180"/>
      </w:pPr>
    </w:lvl>
    <w:lvl w:ilvl="6" w:tplc="040C000F" w:tentative="1">
      <w:start w:val="1"/>
      <w:numFmt w:val="decimal"/>
      <w:lvlText w:val="%7."/>
      <w:lvlJc w:val="left"/>
      <w:pPr>
        <w:ind w:left="5172" w:hanging="360"/>
      </w:pPr>
    </w:lvl>
    <w:lvl w:ilvl="7" w:tplc="040C0019" w:tentative="1">
      <w:start w:val="1"/>
      <w:numFmt w:val="lowerLetter"/>
      <w:lvlText w:val="%8."/>
      <w:lvlJc w:val="left"/>
      <w:pPr>
        <w:ind w:left="5892" w:hanging="360"/>
      </w:pPr>
    </w:lvl>
    <w:lvl w:ilvl="8" w:tplc="040C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3C81C5E"/>
    <w:multiLevelType w:val="hybridMultilevel"/>
    <w:tmpl w:val="60CA95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79DB"/>
    <w:multiLevelType w:val="hybridMultilevel"/>
    <w:tmpl w:val="0F36F69C"/>
    <w:lvl w:ilvl="0" w:tplc="5AFE380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5263D"/>
    <w:multiLevelType w:val="hybridMultilevel"/>
    <w:tmpl w:val="43F8FCE2"/>
    <w:lvl w:ilvl="0" w:tplc="0B7C047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A74601"/>
    <w:multiLevelType w:val="hybridMultilevel"/>
    <w:tmpl w:val="634602AC"/>
    <w:lvl w:ilvl="0" w:tplc="10E46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8573D"/>
    <w:multiLevelType w:val="hybridMultilevel"/>
    <w:tmpl w:val="593E3784"/>
    <w:lvl w:ilvl="0" w:tplc="8CE4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86F21"/>
    <w:multiLevelType w:val="hybridMultilevel"/>
    <w:tmpl w:val="7F263B0C"/>
    <w:lvl w:ilvl="0" w:tplc="89D637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D6E53"/>
    <w:multiLevelType w:val="hybridMultilevel"/>
    <w:tmpl w:val="527AA1AE"/>
    <w:lvl w:ilvl="0" w:tplc="509E17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016DF"/>
    <w:multiLevelType w:val="hybridMultilevel"/>
    <w:tmpl w:val="9CA6102C"/>
    <w:lvl w:ilvl="0" w:tplc="F0C07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E54A4"/>
    <w:multiLevelType w:val="hybridMultilevel"/>
    <w:tmpl w:val="7DEC3FAE"/>
    <w:lvl w:ilvl="0" w:tplc="6F2C7C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56CB3"/>
    <w:multiLevelType w:val="hybridMultilevel"/>
    <w:tmpl w:val="D1122364"/>
    <w:lvl w:ilvl="0" w:tplc="64D4B2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9AC1E99"/>
    <w:multiLevelType w:val="hybridMultilevel"/>
    <w:tmpl w:val="9C249D62"/>
    <w:lvl w:ilvl="0" w:tplc="233AC504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79"/>
    <w:rsid w:val="00026809"/>
    <w:rsid w:val="00051262"/>
    <w:rsid w:val="00057B1E"/>
    <w:rsid w:val="000D63B9"/>
    <w:rsid w:val="000D7E15"/>
    <w:rsid w:val="000F3446"/>
    <w:rsid w:val="00102FEA"/>
    <w:rsid w:val="00103636"/>
    <w:rsid w:val="00107F67"/>
    <w:rsid w:val="0013506B"/>
    <w:rsid w:val="00152842"/>
    <w:rsid w:val="0016634A"/>
    <w:rsid w:val="00167C36"/>
    <w:rsid w:val="001818D7"/>
    <w:rsid w:val="00184C6D"/>
    <w:rsid w:val="001B223D"/>
    <w:rsid w:val="001D3F28"/>
    <w:rsid w:val="001D5985"/>
    <w:rsid w:val="001E0CD9"/>
    <w:rsid w:val="001F22E0"/>
    <w:rsid w:val="002075FD"/>
    <w:rsid w:val="002224FD"/>
    <w:rsid w:val="002304BB"/>
    <w:rsid w:val="002321B8"/>
    <w:rsid w:val="002359F5"/>
    <w:rsid w:val="002364C7"/>
    <w:rsid w:val="00240981"/>
    <w:rsid w:val="00251E6A"/>
    <w:rsid w:val="00285A18"/>
    <w:rsid w:val="002A5039"/>
    <w:rsid w:val="002C700D"/>
    <w:rsid w:val="002D4B4F"/>
    <w:rsid w:val="002F4330"/>
    <w:rsid w:val="002F6B09"/>
    <w:rsid w:val="00302986"/>
    <w:rsid w:val="00304E1F"/>
    <w:rsid w:val="00343F2D"/>
    <w:rsid w:val="00377B11"/>
    <w:rsid w:val="00390E6B"/>
    <w:rsid w:val="003B4A0A"/>
    <w:rsid w:val="003D08BF"/>
    <w:rsid w:val="003E359E"/>
    <w:rsid w:val="003F0467"/>
    <w:rsid w:val="0040019F"/>
    <w:rsid w:val="00401F2F"/>
    <w:rsid w:val="00402387"/>
    <w:rsid w:val="00402FA9"/>
    <w:rsid w:val="00403680"/>
    <w:rsid w:val="00410EB4"/>
    <w:rsid w:val="00411ACC"/>
    <w:rsid w:val="004156E7"/>
    <w:rsid w:val="00421178"/>
    <w:rsid w:val="00427322"/>
    <w:rsid w:val="00432C49"/>
    <w:rsid w:val="004365ED"/>
    <w:rsid w:val="004456FA"/>
    <w:rsid w:val="00476067"/>
    <w:rsid w:val="00477C5A"/>
    <w:rsid w:val="004A490C"/>
    <w:rsid w:val="004A7FA8"/>
    <w:rsid w:val="004B48B3"/>
    <w:rsid w:val="004B61D7"/>
    <w:rsid w:val="004C356B"/>
    <w:rsid w:val="004D3429"/>
    <w:rsid w:val="004D711F"/>
    <w:rsid w:val="004E6A65"/>
    <w:rsid w:val="00506D97"/>
    <w:rsid w:val="0052412F"/>
    <w:rsid w:val="00527A46"/>
    <w:rsid w:val="00552D51"/>
    <w:rsid w:val="00563128"/>
    <w:rsid w:val="0057012A"/>
    <w:rsid w:val="005A518C"/>
    <w:rsid w:val="005B2698"/>
    <w:rsid w:val="005B5A65"/>
    <w:rsid w:val="005C4135"/>
    <w:rsid w:val="005D3104"/>
    <w:rsid w:val="005E6406"/>
    <w:rsid w:val="005E665C"/>
    <w:rsid w:val="005F0979"/>
    <w:rsid w:val="005F2A61"/>
    <w:rsid w:val="005F2F6F"/>
    <w:rsid w:val="00627943"/>
    <w:rsid w:val="00627F85"/>
    <w:rsid w:val="00637E2E"/>
    <w:rsid w:val="00661F6F"/>
    <w:rsid w:val="0066238D"/>
    <w:rsid w:val="006722D9"/>
    <w:rsid w:val="00674530"/>
    <w:rsid w:val="00677651"/>
    <w:rsid w:val="0067769B"/>
    <w:rsid w:val="00680665"/>
    <w:rsid w:val="00685DA8"/>
    <w:rsid w:val="0069465B"/>
    <w:rsid w:val="00695B27"/>
    <w:rsid w:val="006B2DA2"/>
    <w:rsid w:val="006C03B5"/>
    <w:rsid w:val="006C20B2"/>
    <w:rsid w:val="006C4804"/>
    <w:rsid w:val="006E2B14"/>
    <w:rsid w:val="006F0194"/>
    <w:rsid w:val="006F62CD"/>
    <w:rsid w:val="00712699"/>
    <w:rsid w:val="007171ED"/>
    <w:rsid w:val="00740AEC"/>
    <w:rsid w:val="00752A17"/>
    <w:rsid w:val="007613EE"/>
    <w:rsid w:val="00771384"/>
    <w:rsid w:val="00777DD9"/>
    <w:rsid w:val="00782290"/>
    <w:rsid w:val="007937CF"/>
    <w:rsid w:val="007A4C4E"/>
    <w:rsid w:val="007A69C9"/>
    <w:rsid w:val="007C50D1"/>
    <w:rsid w:val="007D0AF8"/>
    <w:rsid w:val="007E68A7"/>
    <w:rsid w:val="007F2C59"/>
    <w:rsid w:val="007F3938"/>
    <w:rsid w:val="008061FD"/>
    <w:rsid w:val="00811836"/>
    <w:rsid w:val="008164DA"/>
    <w:rsid w:val="008203E8"/>
    <w:rsid w:val="0082134F"/>
    <w:rsid w:val="00821B97"/>
    <w:rsid w:val="00844F4B"/>
    <w:rsid w:val="00851EC0"/>
    <w:rsid w:val="0086170D"/>
    <w:rsid w:val="00864D86"/>
    <w:rsid w:val="008658F0"/>
    <w:rsid w:val="008958A3"/>
    <w:rsid w:val="008A22AA"/>
    <w:rsid w:val="008E0012"/>
    <w:rsid w:val="008E34E4"/>
    <w:rsid w:val="00907188"/>
    <w:rsid w:val="00911DC3"/>
    <w:rsid w:val="0092475F"/>
    <w:rsid w:val="00930662"/>
    <w:rsid w:val="0093159E"/>
    <w:rsid w:val="00937751"/>
    <w:rsid w:val="00983CE3"/>
    <w:rsid w:val="0098576C"/>
    <w:rsid w:val="009A77F4"/>
    <w:rsid w:val="009A7A2E"/>
    <w:rsid w:val="009C1B70"/>
    <w:rsid w:val="009D56B9"/>
    <w:rsid w:val="009D59C0"/>
    <w:rsid w:val="009F7B40"/>
    <w:rsid w:val="00A21A5D"/>
    <w:rsid w:val="00A227C9"/>
    <w:rsid w:val="00A344BD"/>
    <w:rsid w:val="00A5230E"/>
    <w:rsid w:val="00A619F9"/>
    <w:rsid w:val="00A6686C"/>
    <w:rsid w:val="00A70025"/>
    <w:rsid w:val="00A8139E"/>
    <w:rsid w:val="00AA01E2"/>
    <w:rsid w:val="00AA2C9B"/>
    <w:rsid w:val="00AB70A1"/>
    <w:rsid w:val="00AB7389"/>
    <w:rsid w:val="00AC1475"/>
    <w:rsid w:val="00AD4449"/>
    <w:rsid w:val="00AF1797"/>
    <w:rsid w:val="00B0165E"/>
    <w:rsid w:val="00B126EA"/>
    <w:rsid w:val="00B3108D"/>
    <w:rsid w:val="00B4236C"/>
    <w:rsid w:val="00B5056D"/>
    <w:rsid w:val="00B81233"/>
    <w:rsid w:val="00B82A70"/>
    <w:rsid w:val="00B86DEB"/>
    <w:rsid w:val="00B93A10"/>
    <w:rsid w:val="00B9565E"/>
    <w:rsid w:val="00BA0F84"/>
    <w:rsid w:val="00BB4DA7"/>
    <w:rsid w:val="00BB5E9B"/>
    <w:rsid w:val="00BC12BC"/>
    <w:rsid w:val="00BC33DB"/>
    <w:rsid w:val="00BC3470"/>
    <w:rsid w:val="00BC3973"/>
    <w:rsid w:val="00BC7FB4"/>
    <w:rsid w:val="00BD7453"/>
    <w:rsid w:val="00C20D96"/>
    <w:rsid w:val="00C61E86"/>
    <w:rsid w:val="00CA49F0"/>
    <w:rsid w:val="00CB017C"/>
    <w:rsid w:val="00CB027A"/>
    <w:rsid w:val="00CB1BB3"/>
    <w:rsid w:val="00CB7211"/>
    <w:rsid w:val="00CD3E8C"/>
    <w:rsid w:val="00CE2949"/>
    <w:rsid w:val="00D104BD"/>
    <w:rsid w:val="00D2311E"/>
    <w:rsid w:val="00D32E2F"/>
    <w:rsid w:val="00D37817"/>
    <w:rsid w:val="00D37B3B"/>
    <w:rsid w:val="00D37BE8"/>
    <w:rsid w:val="00D44B4D"/>
    <w:rsid w:val="00D522F8"/>
    <w:rsid w:val="00D73EF0"/>
    <w:rsid w:val="00D85B27"/>
    <w:rsid w:val="00DE7BBE"/>
    <w:rsid w:val="00DF311C"/>
    <w:rsid w:val="00E07DE1"/>
    <w:rsid w:val="00E60C06"/>
    <w:rsid w:val="00E62682"/>
    <w:rsid w:val="00E66CBA"/>
    <w:rsid w:val="00E739E8"/>
    <w:rsid w:val="00E82594"/>
    <w:rsid w:val="00EA36EC"/>
    <w:rsid w:val="00EB6F3D"/>
    <w:rsid w:val="00ED1C9D"/>
    <w:rsid w:val="00F001B4"/>
    <w:rsid w:val="00F126EB"/>
    <w:rsid w:val="00F14C47"/>
    <w:rsid w:val="00F33CDC"/>
    <w:rsid w:val="00F34C3B"/>
    <w:rsid w:val="00F431F0"/>
    <w:rsid w:val="00F434CE"/>
    <w:rsid w:val="00F44E11"/>
    <w:rsid w:val="00F82560"/>
    <w:rsid w:val="00F87347"/>
    <w:rsid w:val="00F910C2"/>
    <w:rsid w:val="00FA5E82"/>
    <w:rsid w:val="00FA7DA5"/>
    <w:rsid w:val="00FB33C5"/>
    <w:rsid w:val="00FD09E4"/>
    <w:rsid w:val="00FD5592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33FA"/>
  <w15:chartTrackingRefBased/>
  <w15:docId w15:val="{CC598F4A-D957-4225-BE0D-5C0925ED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B2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734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7347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8734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F8734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734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F87347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F8256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665"/>
  </w:style>
  <w:style w:type="paragraph" w:styleId="Pieddepage">
    <w:name w:val="footer"/>
    <w:basedOn w:val="Normal"/>
    <w:link w:val="PieddepageCar"/>
    <w:uiPriority w:val="99"/>
    <w:unhideWhenUsed/>
    <w:rsid w:val="0068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665"/>
  </w:style>
  <w:style w:type="paragraph" w:styleId="NormalWeb">
    <w:name w:val="Normal (Web)"/>
    <w:basedOn w:val="Normal"/>
    <w:uiPriority w:val="99"/>
    <w:semiHidden/>
    <w:unhideWhenUsed/>
    <w:rsid w:val="00A2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A6686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6B2DA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07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648">
          <w:marLeft w:val="0"/>
          <w:marRight w:val="0"/>
          <w:marTop w:val="0"/>
          <w:marBottom w:val="150"/>
          <w:divBdr>
            <w:top w:val="none" w:sz="0" w:space="0" w:color="auto"/>
            <w:left w:val="single" w:sz="12" w:space="8" w:color="446788"/>
            <w:bottom w:val="none" w:sz="0" w:space="0" w:color="auto"/>
            <w:right w:val="none" w:sz="0" w:space="8" w:color="auto"/>
          </w:divBdr>
          <w:divsChild>
            <w:div w:id="332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4687">
          <w:marLeft w:val="0"/>
          <w:marRight w:val="0"/>
          <w:marTop w:val="600"/>
          <w:marBottom w:val="600"/>
          <w:divBdr>
            <w:top w:val="none" w:sz="0" w:space="0" w:color="auto"/>
            <w:left w:val="single" w:sz="12" w:space="8" w:color="999999"/>
            <w:bottom w:val="none" w:sz="0" w:space="0" w:color="auto"/>
            <w:right w:val="none" w:sz="0" w:space="8" w:color="auto"/>
          </w:divBdr>
          <w:divsChild>
            <w:div w:id="183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59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ORRNICOLAS\Documents\Mod&#232;les%20Office%20personnalis&#233;s\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D30A-52FF-45CF-8B72-45358B23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</Template>
  <TotalTime>0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système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système</dc:title>
  <dc:subject>Knorr Nicolas</dc:subject>
  <dc:creator>KNORR NICOLAS</dc:creator>
  <cp:keywords/>
  <dc:description/>
  <cp:lastModifiedBy>KNORR NICOLAS</cp:lastModifiedBy>
  <cp:revision>2</cp:revision>
  <cp:lastPrinted>2016-01-29T08:37:00Z</cp:lastPrinted>
  <dcterms:created xsi:type="dcterms:W3CDTF">2016-12-15T09:29:00Z</dcterms:created>
  <dcterms:modified xsi:type="dcterms:W3CDTF">2016-12-15T09:29:00Z</dcterms:modified>
</cp:coreProperties>
</file>